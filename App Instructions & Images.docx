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A8DE" w14:textId="039489AA" w:rsidR="00E614DD" w:rsidRDefault="009F2385">
      <w:pPr>
        <w:pStyle w:val="NoSpacing"/>
      </w:pPr>
      <w:r w:rsidRPr="00E971CB">
        <w:t>Antonio Urdaneta</w:t>
      </w:r>
    </w:p>
    <w:p w14:paraId="08ACA053" w14:textId="03B80982" w:rsidR="009F2385" w:rsidRDefault="009F2385">
      <w:pPr>
        <w:pStyle w:val="NoSpacing"/>
      </w:pPr>
      <w:r>
        <w:t>2/2/2023</w:t>
      </w:r>
    </w:p>
    <w:p w14:paraId="333734A6" w14:textId="712FC5E2" w:rsidR="00E614DD" w:rsidRDefault="00800652">
      <w:pPr>
        <w:pStyle w:val="Title"/>
      </w:pPr>
      <w:r>
        <w:t xml:space="preserve">Android </w:t>
      </w:r>
      <w:r w:rsidR="009F2385">
        <w:t>Application Instructions</w:t>
      </w:r>
    </w:p>
    <w:p w14:paraId="3F0E28E2" w14:textId="6F76C121" w:rsidR="00D160A4" w:rsidRDefault="00D160A4" w:rsidP="00D160A4">
      <w:r>
        <w:t>This is a user-friendly application that will help you calculate the currency exchange for three different currencies: Chinese Yen, American Dollar, and Canadian Dollar.</w:t>
      </w:r>
      <w:r w:rsidR="00800652">
        <w:t xml:space="preserve"> (The App does not supports steps </w:t>
      </w:r>
      <w:r w:rsidR="00B35F18">
        <w:t>1-4)</w:t>
      </w:r>
    </w:p>
    <w:p w14:paraId="1D433946" w14:textId="77777777" w:rsidR="00D160A4" w:rsidRDefault="00D160A4" w:rsidP="00D160A4">
      <w:r>
        <w:t>1.- Download the app "Your Exchange Calculator" from the android or Ios store.</w:t>
      </w:r>
    </w:p>
    <w:p w14:paraId="70E93B61" w14:textId="3F2C0215" w:rsidR="00920D21" w:rsidRDefault="00920D21" w:rsidP="00D160A4"/>
    <w:p w14:paraId="06B51CE5" w14:textId="06ACF49E" w:rsidR="00E971CB" w:rsidRDefault="00E971CB" w:rsidP="00217072">
      <w:r w:rsidRPr="00E971CB">
        <w:rPr>
          <w:noProof/>
        </w:rPr>
        <w:drawing>
          <wp:inline distT="0" distB="0" distL="0" distR="0" wp14:anchorId="68F89860" wp14:editId="23FA9A2E">
            <wp:extent cx="2735817" cy="22176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817" cy="2217612"/>
                    </a:xfrm>
                    <a:prstGeom prst="rect">
                      <a:avLst/>
                    </a:prstGeom>
                  </pic:spPr>
                </pic:pic>
              </a:graphicData>
            </a:graphic>
          </wp:inline>
        </w:drawing>
      </w:r>
    </w:p>
    <w:p w14:paraId="36F8FDBC" w14:textId="3F6705D1" w:rsidR="00D160A4" w:rsidRDefault="00D160A4" w:rsidP="00D160A4">
      <w:r>
        <w:t>2.- I</w:t>
      </w:r>
      <w:r w:rsidR="00FE5AF8">
        <w:t>n</w:t>
      </w:r>
      <w:r>
        <w:t>put your credentials to validate your app purchase.</w:t>
      </w:r>
    </w:p>
    <w:p w14:paraId="591EA554" w14:textId="60C07CFD" w:rsidR="00217072" w:rsidRDefault="002376BB" w:rsidP="00D160A4">
      <w:r>
        <w:rPr>
          <w:noProof/>
        </w:rPr>
        <w:lastRenderedPageBreak/>
        <w:drawing>
          <wp:inline distT="0" distB="0" distL="0" distR="0" wp14:anchorId="40CB8B0B" wp14:editId="17999F72">
            <wp:extent cx="2598420" cy="3813810"/>
            <wp:effectExtent l="0" t="0" r="0" b="0"/>
            <wp:docPr id="2" name="Picture 2" descr="How to download iPhone apps without password or Fac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wnload iPhone apps without password or Face 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8932" cy="3843916"/>
                    </a:xfrm>
                    <a:prstGeom prst="rect">
                      <a:avLst/>
                    </a:prstGeom>
                    <a:noFill/>
                    <a:ln>
                      <a:noFill/>
                    </a:ln>
                  </pic:spPr>
                </pic:pic>
              </a:graphicData>
            </a:graphic>
          </wp:inline>
        </w:drawing>
      </w:r>
    </w:p>
    <w:p w14:paraId="092ADDD5" w14:textId="77777777" w:rsidR="00D160A4" w:rsidRDefault="00D160A4" w:rsidP="00D160A4">
      <w:r>
        <w:t>3.- Wait for the app to download and then open it.</w:t>
      </w:r>
    </w:p>
    <w:p w14:paraId="4C8CE143" w14:textId="464DF575" w:rsidR="00D160A4" w:rsidRDefault="00D160A4" w:rsidP="00D160A4">
      <w:r>
        <w:t>4.- Once you are in the app, it will ask you to "</w:t>
      </w:r>
      <w:r w:rsidR="007611AD">
        <w:t>Sign</w:t>
      </w:r>
      <w:r>
        <w:t xml:space="preserve"> up" or "Log in" if you already have an account with us.</w:t>
      </w:r>
    </w:p>
    <w:p w14:paraId="5B044ADC" w14:textId="77777777" w:rsidR="004514CC" w:rsidRDefault="004514CC" w:rsidP="00D160A4"/>
    <w:p w14:paraId="46DEC503" w14:textId="10745C44" w:rsidR="003E7AA2" w:rsidRDefault="00CC0CEF" w:rsidP="00D160A4">
      <w:r w:rsidRPr="00CC0CEF">
        <w:rPr>
          <w:noProof/>
        </w:rPr>
        <w:drawing>
          <wp:inline distT="0" distB="0" distL="0" distR="0" wp14:anchorId="47D87034" wp14:editId="52F96CCA">
            <wp:extent cx="2641599" cy="26822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9509" cy="2710579"/>
                    </a:xfrm>
                    <a:prstGeom prst="rect">
                      <a:avLst/>
                    </a:prstGeom>
                  </pic:spPr>
                </pic:pic>
              </a:graphicData>
            </a:graphic>
          </wp:inline>
        </w:drawing>
      </w:r>
    </w:p>
    <w:p w14:paraId="53AA999C" w14:textId="77777777" w:rsidR="00D160A4" w:rsidRDefault="00D160A4" w:rsidP="00D160A4">
      <w:r>
        <w:lastRenderedPageBreak/>
        <w:t>5.- After you log in to the app, you will find four different buttons (YEN, CAN, US) for the currencies and (NEXT) to continue. On this page, you will choose the currency you will be exchanging for the calculation.</w:t>
      </w:r>
    </w:p>
    <w:p w14:paraId="104B9A01" w14:textId="3686B43B" w:rsidR="00D02180" w:rsidRDefault="00D02180" w:rsidP="00D160A4"/>
    <w:p w14:paraId="52D3E072" w14:textId="77777777" w:rsidR="00D160A4" w:rsidRDefault="00D160A4" w:rsidP="00D160A4">
      <w:r>
        <w:t>6.- Select one of the currencies and then press the button next.</w:t>
      </w:r>
    </w:p>
    <w:p w14:paraId="17193517" w14:textId="0353F76A" w:rsidR="00712380" w:rsidRDefault="00C5050B" w:rsidP="00D160A4">
      <w:r>
        <w:rPr>
          <w:noProof/>
        </w:rPr>
        <mc:AlternateContent>
          <mc:Choice Requires="wps">
            <w:drawing>
              <wp:anchor distT="0" distB="0" distL="114300" distR="114300" simplePos="0" relativeHeight="251665408" behindDoc="0" locked="0" layoutInCell="1" allowOverlap="1" wp14:anchorId="7BB127D7" wp14:editId="5469C0A5">
                <wp:simplePos x="0" y="0"/>
                <wp:positionH relativeFrom="column">
                  <wp:posOffset>1303020</wp:posOffset>
                </wp:positionH>
                <wp:positionV relativeFrom="paragraph">
                  <wp:posOffset>3120390</wp:posOffset>
                </wp:positionV>
                <wp:extent cx="891540" cy="483870"/>
                <wp:effectExtent l="19050" t="19050" r="22860" b="11430"/>
                <wp:wrapNone/>
                <wp:docPr id="12" name="Oval 12"/>
                <wp:cNvGraphicFramePr/>
                <a:graphic xmlns:a="http://schemas.openxmlformats.org/drawingml/2006/main">
                  <a:graphicData uri="http://schemas.microsoft.com/office/word/2010/wordprocessingShape">
                    <wps:wsp>
                      <wps:cNvSpPr/>
                      <wps:spPr>
                        <a:xfrm>
                          <a:off x="0" y="0"/>
                          <a:ext cx="891540" cy="48387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2CE16F" id="Oval 12" o:spid="_x0000_s1026" style="position:absolute;margin-left:102.6pt;margin-top:245.7pt;width:70.2pt;height:3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" filled="f" strokecolor="#c00000" strokeweight="3pt"/>
            </w:pict>
          </mc:Fallback>
        </mc:AlternateContent>
      </w:r>
      <w:r w:rsidR="00712380">
        <w:rPr>
          <w:noProof/>
        </w:rPr>
        <w:drawing>
          <wp:inline distT="0" distB="0" distL="0" distR="0" wp14:anchorId="30814748" wp14:editId="1C2869C1">
            <wp:extent cx="2621280" cy="3895496"/>
            <wp:effectExtent l="0" t="0" r="762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pic:cNvPicPr>
                  </pic:nvPicPr>
                  <pic:blipFill>
                    <a:blip r:embed="rId11"/>
                    <a:stretch>
                      <a:fillRect/>
                    </a:stretch>
                  </pic:blipFill>
                  <pic:spPr>
                    <a:xfrm>
                      <a:off x="0" y="0"/>
                      <a:ext cx="2627475" cy="3904702"/>
                    </a:xfrm>
                    <a:prstGeom prst="rect">
                      <a:avLst/>
                    </a:prstGeom>
                  </pic:spPr>
                </pic:pic>
              </a:graphicData>
            </a:graphic>
          </wp:inline>
        </w:drawing>
      </w:r>
    </w:p>
    <w:p w14:paraId="25564909" w14:textId="3FA0E8BC" w:rsidR="00D160A4" w:rsidRDefault="00D160A4" w:rsidP="00D160A4">
      <w:r>
        <w:t>7.- Now, you will encounter two text fields, one showing the currency you selected and another empty</w:t>
      </w:r>
      <w:r w:rsidR="00614977">
        <w:t xml:space="preserve">; both with </w:t>
      </w:r>
      <w:r>
        <w:t xml:space="preserve">a </w:t>
      </w:r>
      <w:r w:rsidR="00FA3E9E">
        <w:t>button</w:t>
      </w:r>
      <w:r>
        <w:t xml:space="preserve"> to the right.</w:t>
      </w:r>
    </w:p>
    <w:p w14:paraId="09395622" w14:textId="3FCE456C" w:rsidR="00AB6952" w:rsidRDefault="00AB6952" w:rsidP="00D160A4">
      <w:r>
        <w:rPr>
          <w:noProof/>
        </w:rPr>
        <w:lastRenderedPageBreak/>
        <w:drawing>
          <wp:inline distT="0" distB="0" distL="0" distR="0" wp14:anchorId="207B4DC8" wp14:editId="2FBEBF79">
            <wp:extent cx="2650931" cy="397002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pic:cNvPicPr>
                  </pic:nvPicPr>
                  <pic:blipFill>
                    <a:blip r:embed="rId12"/>
                    <a:stretch>
                      <a:fillRect/>
                    </a:stretch>
                  </pic:blipFill>
                  <pic:spPr>
                    <a:xfrm>
                      <a:off x="0" y="0"/>
                      <a:ext cx="2652728" cy="3972712"/>
                    </a:xfrm>
                    <a:prstGeom prst="rect">
                      <a:avLst/>
                    </a:prstGeom>
                  </pic:spPr>
                </pic:pic>
              </a:graphicData>
            </a:graphic>
          </wp:inline>
        </w:drawing>
      </w:r>
    </w:p>
    <w:p w14:paraId="65A61B43" w14:textId="34118EE9" w:rsidR="00614977" w:rsidRDefault="00614977" w:rsidP="00D160A4"/>
    <w:p w14:paraId="59F1F371" w14:textId="0A7C67CE" w:rsidR="009E4EC8" w:rsidRDefault="009E4EC8" w:rsidP="00D160A4"/>
    <w:p w14:paraId="7A3CAD04" w14:textId="54CA4FD6" w:rsidR="00D160A4" w:rsidRDefault="00D160A4" w:rsidP="00D160A4">
      <w:r>
        <w:t xml:space="preserve">8.- Write the amount of money you would like to exchange on the text field </w:t>
      </w:r>
      <w:r w:rsidR="004A31FD">
        <w:t xml:space="preserve">above </w:t>
      </w:r>
      <w:r>
        <w:t>of your chosen currency.</w:t>
      </w:r>
    </w:p>
    <w:p w14:paraId="0417C182" w14:textId="49996B0F" w:rsidR="00BA1C21" w:rsidRDefault="00BA1C21" w:rsidP="00D160A4"/>
    <w:p w14:paraId="7C99E1FC" w14:textId="6C104C7A" w:rsidR="00FA3E9E" w:rsidRDefault="00FA3E9E" w:rsidP="00D160A4"/>
    <w:p w14:paraId="384DED1D" w14:textId="66E0CC40" w:rsidR="00BA1C21" w:rsidRDefault="00D160A4" w:rsidP="00BA1C21">
      <w:r>
        <w:t xml:space="preserve">9.- Go to the text field below, select the new currency you would like to exchange for, and press </w:t>
      </w:r>
      <w:r w:rsidR="00F324DD">
        <w:t xml:space="preserve">TO </w:t>
      </w:r>
      <w:r w:rsidR="000F038E">
        <w:t>USD</w:t>
      </w:r>
      <w:r>
        <w:t>.</w:t>
      </w:r>
      <w:r w:rsidR="00224655" w:rsidRPr="00224655">
        <w:rPr>
          <w:noProof/>
        </w:rPr>
        <w:t xml:space="preserve"> </w:t>
      </w:r>
    </w:p>
    <w:p w14:paraId="15405670" w14:textId="0C0A5462" w:rsidR="00BA1C21" w:rsidRDefault="00224655" w:rsidP="00BA1C21">
      <w:r>
        <w:rPr>
          <w:noProof/>
        </w:rPr>
        <w:lastRenderedPageBreak/>
        <mc:AlternateContent>
          <mc:Choice Requires="wps">
            <w:drawing>
              <wp:anchor distT="0" distB="0" distL="114300" distR="114300" simplePos="0" relativeHeight="251663360" behindDoc="0" locked="0" layoutInCell="1" allowOverlap="1" wp14:anchorId="2535F048" wp14:editId="1E6804B5">
                <wp:simplePos x="0" y="0"/>
                <wp:positionH relativeFrom="column">
                  <wp:posOffset>697230</wp:posOffset>
                </wp:positionH>
                <wp:positionV relativeFrom="paragraph">
                  <wp:posOffset>1421130</wp:posOffset>
                </wp:positionV>
                <wp:extent cx="2145030" cy="483870"/>
                <wp:effectExtent l="19050" t="19050" r="26670" b="11430"/>
                <wp:wrapNone/>
                <wp:docPr id="11" name="Oval 11"/>
                <wp:cNvGraphicFramePr/>
                <a:graphic xmlns:a="http://schemas.openxmlformats.org/drawingml/2006/main">
                  <a:graphicData uri="http://schemas.microsoft.com/office/word/2010/wordprocessingShape">
                    <wps:wsp>
                      <wps:cNvSpPr/>
                      <wps:spPr>
                        <a:xfrm>
                          <a:off x="0" y="0"/>
                          <a:ext cx="2145030" cy="48387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97F79" id="Oval 11" o:spid="_x0000_s1026" style="position:absolute;margin-left:54.9pt;margin-top:111.9pt;width:168.9pt;height:3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" filled="f" strokecolor="#c00000" strokeweight="3pt"/>
            </w:pict>
          </mc:Fallback>
        </mc:AlternateContent>
      </w:r>
      <w:r w:rsidR="009E6654">
        <w:rPr>
          <w:noProof/>
        </w:rPr>
        <w:drawing>
          <wp:inline distT="0" distB="0" distL="0" distR="0" wp14:anchorId="7E32D069" wp14:editId="1A88691D">
            <wp:extent cx="2659380" cy="3972604"/>
            <wp:effectExtent l="0" t="0" r="7620" b="889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pic:cNvPicPr>
                  </pic:nvPicPr>
                  <pic:blipFill>
                    <a:blip r:embed="rId13"/>
                    <a:stretch>
                      <a:fillRect/>
                    </a:stretch>
                  </pic:blipFill>
                  <pic:spPr>
                    <a:xfrm>
                      <a:off x="0" y="0"/>
                      <a:ext cx="2661036" cy="3975077"/>
                    </a:xfrm>
                    <a:prstGeom prst="rect">
                      <a:avLst/>
                    </a:prstGeom>
                  </pic:spPr>
                </pic:pic>
              </a:graphicData>
            </a:graphic>
          </wp:inline>
        </w:drawing>
      </w:r>
    </w:p>
    <w:p w14:paraId="3EE06545" w14:textId="77777777" w:rsidR="004A31FD" w:rsidRDefault="004A31FD" w:rsidP="00D160A4"/>
    <w:p w14:paraId="4B9C8F31" w14:textId="77777777" w:rsidR="00D160A4" w:rsidRDefault="00D160A4" w:rsidP="00D160A4">
      <w:r>
        <w:t>10.- Now, the exchange amount will appear on the new currency Text field, and the calculation is done!</w:t>
      </w:r>
    </w:p>
    <w:p w14:paraId="24380B1F" w14:textId="50C718C5" w:rsidR="00FE5AF8" w:rsidRDefault="00224655" w:rsidP="00D160A4">
      <w:r>
        <w:rPr>
          <w:noProof/>
        </w:rPr>
        <w:lastRenderedPageBreak/>
        <mc:AlternateContent>
          <mc:Choice Requires="wps">
            <w:drawing>
              <wp:anchor distT="0" distB="0" distL="114300" distR="114300" simplePos="0" relativeHeight="251661312" behindDoc="0" locked="0" layoutInCell="1" allowOverlap="1" wp14:anchorId="1FD34848" wp14:editId="702E127B">
                <wp:simplePos x="0" y="0"/>
                <wp:positionH relativeFrom="column">
                  <wp:posOffset>2114550</wp:posOffset>
                </wp:positionH>
                <wp:positionV relativeFrom="paragraph">
                  <wp:posOffset>2198370</wp:posOffset>
                </wp:positionV>
                <wp:extent cx="891540" cy="483870"/>
                <wp:effectExtent l="19050" t="19050" r="22860" b="11430"/>
                <wp:wrapNone/>
                <wp:docPr id="10" name="Oval 10"/>
                <wp:cNvGraphicFramePr/>
                <a:graphic xmlns:a="http://schemas.openxmlformats.org/drawingml/2006/main">
                  <a:graphicData uri="http://schemas.microsoft.com/office/word/2010/wordprocessingShape">
                    <wps:wsp>
                      <wps:cNvSpPr/>
                      <wps:spPr>
                        <a:xfrm>
                          <a:off x="0" y="0"/>
                          <a:ext cx="891540" cy="48387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563489" id="Oval 10" o:spid="_x0000_s1026" style="position:absolute;margin-left:166.5pt;margin-top:173.1pt;width:70.2pt;height:3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" filled="f" strokecolor="#c00000" strokeweight="3pt"/>
            </w:pict>
          </mc:Fallback>
        </mc:AlternateContent>
      </w:r>
      <w:r w:rsidR="00FE5AF8">
        <w:rPr>
          <w:noProof/>
        </w:rPr>
        <w:drawing>
          <wp:inline distT="0" distB="0" distL="0" distR="0" wp14:anchorId="7387FB89" wp14:editId="3D42DE5D">
            <wp:extent cx="2842786" cy="431292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pic:cNvPicPr>
                  </pic:nvPicPr>
                  <pic:blipFill>
                    <a:blip r:embed="rId14"/>
                    <a:stretch>
                      <a:fillRect/>
                    </a:stretch>
                  </pic:blipFill>
                  <pic:spPr>
                    <a:xfrm>
                      <a:off x="0" y="0"/>
                      <a:ext cx="2856744" cy="4334096"/>
                    </a:xfrm>
                    <a:prstGeom prst="rect">
                      <a:avLst/>
                    </a:prstGeom>
                  </pic:spPr>
                </pic:pic>
              </a:graphicData>
            </a:graphic>
          </wp:inline>
        </w:drawing>
      </w:r>
    </w:p>
    <w:p w14:paraId="502E15E1" w14:textId="77777777" w:rsidR="00D160A4" w:rsidRDefault="00D160A4" w:rsidP="00D160A4"/>
    <w:p w14:paraId="130A32BB" w14:textId="59426AB9" w:rsidR="00D160A4" w:rsidRDefault="00D160A4" w:rsidP="00D160A4">
      <w:r>
        <w:t>Tips:</w:t>
      </w:r>
    </w:p>
    <w:p w14:paraId="0948E92F" w14:textId="4843FD21" w:rsidR="00D160A4" w:rsidRDefault="00D160A4" w:rsidP="00D160A4">
      <w:r>
        <w:t>-You can recalculate the currency by inserting different sums.</w:t>
      </w:r>
    </w:p>
    <w:p w14:paraId="4D265ADC" w14:textId="09D64A81" w:rsidR="00D160A4" w:rsidRDefault="00D160A4" w:rsidP="00D160A4">
      <w:r>
        <w:t>-You can select the second currency and exchange based on the primary you selected on the first selection.</w:t>
      </w:r>
    </w:p>
    <w:p w14:paraId="6E1803EA" w14:textId="1BC49DD3" w:rsidR="008C2C0B" w:rsidRDefault="00D160A4" w:rsidP="00D160A4">
      <w:r>
        <w:t>- If you need to change your first selection, there will be a (BACK) button that will take you to the main page again so you can reselect a new currency for exchange.</w:t>
      </w:r>
    </w:p>
    <w:p w14:paraId="52A46DAA" w14:textId="10A2CE0A" w:rsidR="0031750C" w:rsidRDefault="0031750C" w:rsidP="00D160A4">
      <w:r>
        <w:rPr>
          <w:noProof/>
        </w:rPr>
        <w:lastRenderedPageBreak/>
        <mc:AlternateContent>
          <mc:Choice Requires="wps">
            <w:drawing>
              <wp:anchor distT="0" distB="0" distL="114300" distR="114300" simplePos="0" relativeHeight="251659264" behindDoc="0" locked="0" layoutInCell="1" allowOverlap="1" wp14:anchorId="0784912C" wp14:editId="52E50372">
                <wp:simplePos x="0" y="0"/>
                <wp:positionH relativeFrom="column">
                  <wp:posOffset>529590</wp:posOffset>
                </wp:positionH>
                <wp:positionV relativeFrom="paragraph">
                  <wp:posOffset>586740</wp:posOffset>
                </wp:positionV>
                <wp:extent cx="880110" cy="388620"/>
                <wp:effectExtent l="19050" t="19050" r="15240" b="11430"/>
                <wp:wrapNone/>
                <wp:docPr id="9" name="Oval 9"/>
                <wp:cNvGraphicFramePr/>
                <a:graphic xmlns:a="http://schemas.openxmlformats.org/drawingml/2006/main">
                  <a:graphicData uri="http://schemas.microsoft.com/office/word/2010/wordprocessingShape">
                    <wps:wsp>
                      <wps:cNvSpPr/>
                      <wps:spPr>
                        <a:xfrm>
                          <a:off x="0" y="0"/>
                          <a:ext cx="880110" cy="388620"/>
                        </a:xfrm>
                        <a:prstGeom prst="ellipse">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1BA47" id="Oval 9" o:spid="_x0000_s1026" style="position:absolute;margin-left:41.7pt;margin-top:46.2pt;width:69.3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" filled="f" strokecolor="#c00000" strokeweight="3pt"/>
            </w:pict>
          </mc:Fallback>
        </mc:AlternateContent>
      </w:r>
      <w:r>
        <w:rPr>
          <w:noProof/>
        </w:rPr>
        <w:drawing>
          <wp:inline distT="0" distB="0" distL="0" distR="0" wp14:anchorId="4A3358DC" wp14:editId="423574E6">
            <wp:extent cx="2566544" cy="3893820"/>
            <wp:effectExtent l="0" t="0" r="5715"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pic:cNvPicPr>
                  </pic:nvPicPr>
                  <pic:blipFill>
                    <a:blip r:embed="rId14"/>
                    <a:stretch>
                      <a:fillRect/>
                    </a:stretch>
                  </pic:blipFill>
                  <pic:spPr>
                    <a:xfrm>
                      <a:off x="0" y="0"/>
                      <a:ext cx="2572271" cy="3902509"/>
                    </a:xfrm>
                    <a:prstGeom prst="rect">
                      <a:avLst/>
                    </a:prstGeom>
                  </pic:spPr>
                </pic:pic>
              </a:graphicData>
            </a:graphic>
          </wp:inline>
        </w:drawing>
      </w:r>
    </w:p>
    <w:p w14:paraId="1392D820" w14:textId="77777777" w:rsidR="00230634" w:rsidRDefault="00230634" w:rsidP="00230634"/>
    <w:p w14:paraId="7F4F2D45" w14:textId="77777777" w:rsidR="00230634" w:rsidRDefault="00230634" w:rsidP="00230634">
      <w:pPr>
        <w:tabs>
          <w:tab w:val="left" w:pos="5520"/>
        </w:tabs>
      </w:pPr>
    </w:p>
    <w:p w14:paraId="1E1FA752" w14:textId="77777777" w:rsidR="00230634" w:rsidRDefault="00230634" w:rsidP="00230634">
      <w:pPr>
        <w:tabs>
          <w:tab w:val="left" w:pos="5520"/>
        </w:tabs>
      </w:pPr>
    </w:p>
    <w:p w14:paraId="47DEB602" w14:textId="77777777" w:rsidR="00230634" w:rsidRDefault="00230634" w:rsidP="00230634">
      <w:pPr>
        <w:tabs>
          <w:tab w:val="left" w:pos="5520"/>
        </w:tabs>
      </w:pPr>
    </w:p>
    <w:p w14:paraId="0794572B" w14:textId="77777777" w:rsidR="00230634" w:rsidRDefault="00230634" w:rsidP="00230634">
      <w:pPr>
        <w:tabs>
          <w:tab w:val="left" w:pos="5520"/>
        </w:tabs>
      </w:pPr>
    </w:p>
    <w:p w14:paraId="2B4A18D5" w14:textId="77777777" w:rsidR="00230634" w:rsidRDefault="00230634" w:rsidP="00230634">
      <w:pPr>
        <w:tabs>
          <w:tab w:val="left" w:pos="5520"/>
        </w:tabs>
      </w:pPr>
    </w:p>
    <w:p w14:paraId="3365799A" w14:textId="77777777" w:rsidR="00230634" w:rsidRDefault="00230634" w:rsidP="00230634">
      <w:pPr>
        <w:tabs>
          <w:tab w:val="left" w:pos="5520"/>
        </w:tabs>
      </w:pPr>
    </w:p>
    <w:p w14:paraId="566481D7" w14:textId="77777777" w:rsidR="00230634" w:rsidRDefault="00230634" w:rsidP="00230634">
      <w:pPr>
        <w:tabs>
          <w:tab w:val="left" w:pos="5520"/>
        </w:tabs>
      </w:pPr>
    </w:p>
    <w:p w14:paraId="737B9D3A" w14:textId="77777777" w:rsidR="00230634" w:rsidRDefault="00230634" w:rsidP="00230634">
      <w:pPr>
        <w:tabs>
          <w:tab w:val="left" w:pos="5520"/>
        </w:tabs>
      </w:pPr>
    </w:p>
    <w:p w14:paraId="3C94BCD6" w14:textId="77777777" w:rsidR="00230634" w:rsidRDefault="00230634" w:rsidP="00230634">
      <w:pPr>
        <w:tabs>
          <w:tab w:val="left" w:pos="5520"/>
        </w:tabs>
      </w:pPr>
    </w:p>
    <w:p w14:paraId="45B6E5A9" w14:textId="77777777" w:rsidR="00230634" w:rsidRDefault="00230634" w:rsidP="00230634">
      <w:pPr>
        <w:tabs>
          <w:tab w:val="left" w:pos="5520"/>
        </w:tabs>
      </w:pPr>
    </w:p>
    <w:p w14:paraId="3F056FB9" w14:textId="77777777" w:rsidR="00230634" w:rsidRDefault="00230634" w:rsidP="00230634">
      <w:pPr>
        <w:tabs>
          <w:tab w:val="left" w:pos="5520"/>
        </w:tabs>
      </w:pPr>
    </w:p>
    <w:p w14:paraId="488A571B" w14:textId="3A5C94E5" w:rsidR="00230634" w:rsidRDefault="00230634" w:rsidP="00230634">
      <w:pPr>
        <w:tabs>
          <w:tab w:val="left" w:pos="5520"/>
        </w:tabs>
      </w:pPr>
      <w:r>
        <w:lastRenderedPageBreak/>
        <w:t>References:</w:t>
      </w:r>
    </w:p>
    <w:p w14:paraId="78604B31" w14:textId="77777777" w:rsidR="00230634" w:rsidRPr="00230634" w:rsidRDefault="00230634" w:rsidP="00230634">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230634">
        <w:rPr>
          <w:rFonts w:ascii="Times New Roman" w:eastAsia="Times New Roman" w:hAnsi="Times New Roman" w:cs="Times New Roman"/>
          <w:lang w:eastAsia="en-US"/>
        </w:rPr>
        <w:t xml:space="preserve">Razormist. “Simple Login Application.” </w:t>
      </w:r>
      <w:r w:rsidRPr="00230634">
        <w:rPr>
          <w:rFonts w:ascii="Times New Roman" w:eastAsia="Times New Roman" w:hAnsi="Times New Roman" w:cs="Times New Roman"/>
          <w:i/>
          <w:iCs/>
          <w:lang w:eastAsia="en-US"/>
        </w:rPr>
        <w:t>Sourcecodester</w:t>
      </w:r>
      <w:r w:rsidRPr="00230634">
        <w:rPr>
          <w:rFonts w:ascii="Times New Roman" w:eastAsia="Times New Roman" w:hAnsi="Times New Roman" w:cs="Times New Roman"/>
          <w:lang w:eastAsia="en-US"/>
        </w:rPr>
        <w:t xml:space="preserve">, 12 Jan. 2021, https://www.sourcecodester.com/android/11968/android-simple-login-application-beginners.html. </w:t>
      </w:r>
    </w:p>
    <w:p w14:paraId="72065323" w14:textId="77777777" w:rsidR="00230634" w:rsidRPr="00230634" w:rsidRDefault="00230634" w:rsidP="00230634">
      <w:pPr>
        <w:tabs>
          <w:tab w:val="left" w:pos="5520"/>
        </w:tabs>
      </w:pPr>
    </w:p>
    <w:sectPr w:rsidR="00230634" w:rsidRPr="0023063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B9B3" w14:textId="77777777" w:rsidR="00737024" w:rsidRDefault="00737024">
      <w:pPr>
        <w:spacing w:line="240" w:lineRule="auto"/>
      </w:pPr>
      <w:r>
        <w:separator/>
      </w:r>
    </w:p>
  </w:endnote>
  <w:endnote w:type="continuationSeparator" w:id="0">
    <w:p w14:paraId="00AB5C10" w14:textId="77777777" w:rsidR="00737024" w:rsidRDefault="00737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B273" w14:textId="77777777" w:rsidR="00737024" w:rsidRDefault="00737024">
      <w:pPr>
        <w:spacing w:line="240" w:lineRule="auto"/>
      </w:pPr>
      <w:r>
        <w:separator/>
      </w:r>
    </w:p>
  </w:footnote>
  <w:footnote w:type="continuationSeparator" w:id="0">
    <w:p w14:paraId="302849D5" w14:textId="77777777" w:rsidR="00737024" w:rsidRDefault="00737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EB1E" w14:textId="1E8B9821" w:rsidR="00E614DD" w:rsidRDefault="00E47FB7">
    <w:pPr>
      <w:pStyle w:val="Header"/>
    </w:pPr>
    <w:r>
      <w:t>Urdaneta</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4E77" w14:textId="292E1395" w:rsidR="00E614DD" w:rsidRDefault="009F2385">
    <w:pPr>
      <w:pStyle w:val="Header"/>
    </w:pPr>
    <w:r>
      <w:t>Urdaneta</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8990696">
    <w:abstractNumId w:val="9"/>
  </w:num>
  <w:num w:numId="2" w16cid:durableId="1319726809">
    <w:abstractNumId w:val="7"/>
  </w:num>
  <w:num w:numId="3" w16cid:durableId="1331371072">
    <w:abstractNumId w:val="6"/>
  </w:num>
  <w:num w:numId="4" w16cid:durableId="1060324814">
    <w:abstractNumId w:val="5"/>
  </w:num>
  <w:num w:numId="5" w16cid:durableId="1343969368">
    <w:abstractNumId w:val="4"/>
  </w:num>
  <w:num w:numId="6" w16cid:durableId="1154570051">
    <w:abstractNumId w:val="8"/>
  </w:num>
  <w:num w:numId="7" w16cid:durableId="1806728862">
    <w:abstractNumId w:val="3"/>
  </w:num>
  <w:num w:numId="8" w16cid:durableId="1398868122">
    <w:abstractNumId w:val="2"/>
  </w:num>
  <w:num w:numId="9" w16cid:durableId="2069836111">
    <w:abstractNumId w:val="1"/>
  </w:num>
  <w:num w:numId="10" w16cid:durableId="1579748710">
    <w:abstractNumId w:val="0"/>
  </w:num>
  <w:num w:numId="11" w16cid:durableId="1621523481">
    <w:abstractNumId w:val="12"/>
  </w:num>
  <w:num w:numId="12" w16cid:durableId="519198283">
    <w:abstractNumId w:val="17"/>
  </w:num>
  <w:num w:numId="13" w16cid:durableId="412162940">
    <w:abstractNumId w:val="18"/>
  </w:num>
  <w:num w:numId="14" w16cid:durableId="1740053340">
    <w:abstractNumId w:val="14"/>
  </w:num>
  <w:num w:numId="15" w16cid:durableId="1069841674">
    <w:abstractNumId w:val="20"/>
  </w:num>
  <w:num w:numId="16" w16cid:durableId="1220097400">
    <w:abstractNumId w:val="16"/>
  </w:num>
  <w:num w:numId="17" w16cid:durableId="1015577978">
    <w:abstractNumId w:val="11"/>
  </w:num>
  <w:num w:numId="18" w16cid:durableId="1966738123">
    <w:abstractNumId w:val="10"/>
  </w:num>
  <w:num w:numId="19" w16cid:durableId="454763026">
    <w:abstractNumId w:val="15"/>
  </w:num>
  <w:num w:numId="20" w16cid:durableId="1149594683">
    <w:abstractNumId w:val="21"/>
  </w:num>
  <w:num w:numId="21" w16cid:durableId="1632637258">
    <w:abstractNumId w:val="13"/>
  </w:num>
  <w:num w:numId="22" w16cid:durableId="9633143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85"/>
    <w:rsid w:val="00040CBB"/>
    <w:rsid w:val="000B78C8"/>
    <w:rsid w:val="000F038E"/>
    <w:rsid w:val="001463B2"/>
    <w:rsid w:val="001F62C0"/>
    <w:rsid w:val="00217072"/>
    <w:rsid w:val="00224655"/>
    <w:rsid w:val="00230634"/>
    <w:rsid w:val="002376BB"/>
    <w:rsid w:val="00245E02"/>
    <w:rsid w:val="0031750C"/>
    <w:rsid w:val="00353B66"/>
    <w:rsid w:val="003E7AA2"/>
    <w:rsid w:val="004514CC"/>
    <w:rsid w:val="00497211"/>
    <w:rsid w:val="004A2675"/>
    <w:rsid w:val="004A31FD"/>
    <w:rsid w:val="004F7139"/>
    <w:rsid w:val="00614977"/>
    <w:rsid w:val="00691EC1"/>
    <w:rsid w:val="00712380"/>
    <w:rsid w:val="00737024"/>
    <w:rsid w:val="007611AD"/>
    <w:rsid w:val="007C53FB"/>
    <w:rsid w:val="00800652"/>
    <w:rsid w:val="008B7D18"/>
    <w:rsid w:val="008C2C0B"/>
    <w:rsid w:val="008F1F97"/>
    <w:rsid w:val="008F4052"/>
    <w:rsid w:val="00920D21"/>
    <w:rsid w:val="009D4EB3"/>
    <w:rsid w:val="009E4EC8"/>
    <w:rsid w:val="009E6654"/>
    <w:rsid w:val="009F2385"/>
    <w:rsid w:val="00A52BBA"/>
    <w:rsid w:val="00AB6952"/>
    <w:rsid w:val="00B13D1B"/>
    <w:rsid w:val="00B35F18"/>
    <w:rsid w:val="00B818DF"/>
    <w:rsid w:val="00BA1C21"/>
    <w:rsid w:val="00C5050B"/>
    <w:rsid w:val="00CC0CEF"/>
    <w:rsid w:val="00CC5C26"/>
    <w:rsid w:val="00D02180"/>
    <w:rsid w:val="00D160A4"/>
    <w:rsid w:val="00D52117"/>
    <w:rsid w:val="00DB0D39"/>
    <w:rsid w:val="00E14005"/>
    <w:rsid w:val="00E47FB7"/>
    <w:rsid w:val="00E614DD"/>
    <w:rsid w:val="00E971CB"/>
    <w:rsid w:val="00F324DD"/>
    <w:rsid w:val="00F9444C"/>
    <w:rsid w:val="00FA3E9E"/>
    <w:rsid w:val="00FE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646ED"/>
  <w15:chartTrackingRefBased/>
  <w15:docId w15:val="{11A802A6-490F-462C-8939-6F90EB4D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4277632">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657693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76834359">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86</TotalTime>
  <Pages>8</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urdaneta</dc:creator>
  <cp:keywords/>
  <dc:description/>
  <cp:lastModifiedBy>antonio urdaneta</cp:lastModifiedBy>
  <cp:revision>31</cp:revision>
  <dcterms:created xsi:type="dcterms:W3CDTF">2023-02-02T20:31:00Z</dcterms:created>
  <dcterms:modified xsi:type="dcterms:W3CDTF">2024-01-29T13:17:00Z</dcterms:modified>
  <cp:version/>
</cp:coreProperties>
</file>